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3778250</wp:posOffset>
                </wp:positionV>
                <wp:extent cx="1041400" cy="309245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867660" y="2644775"/>
                          <a:ext cx="1041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PHP程序员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31.8pt;margin-top:297.5pt;height:24.35pt;width:82pt;z-index:251880448;mso-width-relative:page;mso-height-relative:page;" filled="f" stroked="f" coordsize="21600,21600" o:gfxdata="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UDRabaAAAACwEAAA8AAAAAAAAAAQAgAAAAIgAAAGRycy9k&#10;b3ducmV2LnhtbFBLAQIUABQAAAAIAIdO4kAzDZ3ZAAIAAMcD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PHP程序员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2644775</wp:posOffset>
                </wp:positionV>
                <wp:extent cx="1041400" cy="30924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486660" y="2282190"/>
                          <a:ext cx="1041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PHP程序员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25.8pt;margin-top:208.25pt;height:24.35pt;width:82pt;z-index:251768832;mso-width-relative:page;mso-height-relative:page;" filled="f" stroked="f" coordsize="21600,21600" o:gfxdata="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d9dMNoAAAALAQAADwAAAAAAAAABACAAAAAiAAAAZHJzL2Rv&#10;d25yZXYueG1sUEsBAhQAFAAAAAgAh07iQJi7rtL/AQAAx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PHP程序员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7213600</wp:posOffset>
                </wp:positionV>
                <wp:extent cx="4933950" cy="1069975"/>
                <wp:effectExtent l="0" t="0" r="0" b="0"/>
                <wp:wrapNone/>
                <wp:docPr id="27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06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5E8BAA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  <w:lang w:val="en-US" w:eastAsia="zh-CN"/>
                              </w:rPr>
                              <w:t>日常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>账单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>小系统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小子第一个商业化应用项目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初入大学期间，由于小子喜欢记一些日常财务支出，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零零碎碎的，遂鼓捣了小半年搞了这个账单系统，功能有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日常收入支出，还有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宿舍费用管理等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93.7pt;margin-top:568pt;height:84.25pt;width:388.5pt;z-index:251680768;mso-width-relative:page;mso-height-relative:page;" filled="f" stroked="f" coordsize="21600,21600" o:gfxdata="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6uKhtkAAAAOAQAADwAAAAAAAAABACAAAAAiAAAAZHJzL2Rv&#10;d25yZXYueG1sUEsBAhQAFAAAAAgAh07iQLNQ/eUAAgAAyg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5E8BAA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  <w:lang w:val="en-US" w:eastAsia="zh-CN"/>
                        </w:rPr>
                        <w:t>日常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>账单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>小系统</w:t>
                      </w:r>
                    </w:p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小子第一个商业化应用项目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初入大学期间，由于小子喜欢记一些日常财务支出，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零零碎碎的，遂鼓捣了小半年搞了这个账单系统，功能有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日常收入支出，还有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宿舍费用管理等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9854565</wp:posOffset>
                </wp:positionV>
                <wp:extent cx="4417060" cy="687705"/>
                <wp:effectExtent l="0" t="0" r="0" b="0"/>
                <wp:wrapNone/>
                <wp:docPr id="29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更多详细信息可以访问我的在线简历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个人简历地址：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http://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www.yangdongshenge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.c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/resume/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220.75pt;margin-top:775.95pt;height:54.15pt;width:347.8pt;z-index:251682816;mso-width-relative:page;mso-height-relative:page;" filled="f" stroked="f" coordsize="21600,21600" o:gfxdata="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vf1vdkAAAAOAQAADwAAAAAAAAABACAAAAAiAAAAZHJzL2Rvd25y&#10;ZXYueG1sUEsBAhQAFAAAAAgAh07iQMiu5H3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更多详细信息可以访问我的在线简历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个人简历地址：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http://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www.yangdongshenge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.c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/resume/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5528310</wp:posOffset>
                </wp:positionV>
                <wp:extent cx="2035175" cy="592455"/>
                <wp:effectExtent l="0" t="0" r="0" b="0"/>
                <wp:wrapNone/>
                <wp:docPr id="2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Phone：13650962253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Email ：654753115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3.95pt;margin-top:435.3pt;height:46.65pt;width:160.25pt;z-index:251659264;mso-width-relative:page;mso-height-relative:page;" filled="f" stroked="f" coordsize="21600,21600" o:gfxdata="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cvUmdgAAAAKAQAADwAAAAAAAAABACAAAAAiAAAAZHJzL2Rvd25y&#10;ZXYueG1sUEsBAhQAFAAAAAgAh07iQFqPuVT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Phone：13650962253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Email ：654753115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8813800</wp:posOffset>
                </wp:positionV>
                <wp:extent cx="2505075" cy="1037590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团队参加全国挑战杯，光荣失败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英语四级证书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365分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一个人走遍了大半个广州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96.25pt;margin-top:694pt;height:81.7pt;width:197.25pt;z-index:251681792;mso-width-relative:page;mso-height-relative:page;" filled="f" stroked="f" coordsize="21600,21600" o:gfxdata="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slkWHZAAAADQEAAA8AAAAAAAAAAQAgAAAAIgAAAGRycy9kb3du&#10;cmV2LnhtbFBLAQIUABQAAAAIAIdO4kArif24/gEAAMo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团队参加全国挑战杯，光荣失败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英语四级证书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365分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一个人走遍了大半个广州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6678295</wp:posOffset>
                </wp:positionV>
                <wp:extent cx="2091690" cy="3859530"/>
                <wp:effectExtent l="0" t="0" r="0" b="0"/>
                <wp:wrapNone/>
                <wp:docPr id="110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3859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/>
                                <w:b/>
                                <w:bCs/>
                                <w:color w:val="5684A4"/>
                                <w:kern w:val="24"/>
                                <w:sz w:val="21"/>
                                <w:szCs w:val="21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熟悉PHP开发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熟悉linux开发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熟悉mysql及SQL语句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熟悉javascript，css，html等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熟悉ThinkPHP3.2框架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熟练使用GIT/SVN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Calibri"/>
                                <w:b/>
                                <w:bCs/>
                                <w:color w:val="5684A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综合</w:t>
                            </w:r>
                            <w:r>
                              <w:rPr>
                                <w:rFonts w:hint="eastAsia" w:ascii="Calibri"/>
                                <w:b/>
                                <w:bCs/>
                                <w:color w:val="5684A4"/>
                                <w:kern w:val="24"/>
                                <w:sz w:val="21"/>
                                <w:szCs w:val="21"/>
                              </w:rPr>
                              <w:t>技能类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熟悉APP接口开发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熟悉SNS快捷登陆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熟悉第三方平台支付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17pt;margin-top:525.85pt;height:303.9pt;width:164.7pt;z-index:251746304;mso-width-relative:page;mso-height-relative:page;" filled="f" stroked="f" coordsize="21600,21600" o:gfxdata="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6XoHHtgAAAAMAQAADwAAAAAAAAABACAAAAAiAAAA&#10;ZHJzL2Rvd25yZXYueG1sUEsBAhQAFAAAAAgAh07iQETcR+iVAQAA/g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Calibri"/>
                          <w:b/>
                          <w:bCs/>
                          <w:color w:val="5684A4"/>
                          <w:kern w:val="24"/>
                          <w:sz w:val="21"/>
                          <w:szCs w:val="21"/>
                        </w:rPr>
                        <w:t>专业技能类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熟悉PHP开发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熟悉linux开发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熟悉mysql及SQL语句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熟悉javascript，css，html等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熟悉ThinkPHP3.2框架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熟练使用GIT/SVN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Calibri"/>
                          <w:b/>
                          <w:bCs/>
                          <w:color w:val="5684A4"/>
                          <w:kern w:val="24"/>
                          <w:sz w:val="21"/>
                          <w:szCs w:val="21"/>
                          <w:lang w:val="en-US" w:eastAsia="zh-CN"/>
                        </w:rPr>
                        <w:t>综合</w:t>
                      </w:r>
                      <w:r>
                        <w:rPr>
                          <w:rFonts w:hint="eastAsia" w:ascii="Calibri"/>
                          <w:b/>
                          <w:bCs/>
                          <w:color w:val="5684A4"/>
                          <w:kern w:val="24"/>
                          <w:sz w:val="21"/>
                          <w:szCs w:val="21"/>
                        </w:rPr>
                        <w:t>技能类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熟悉APP接口开发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熟悉SNS快捷登陆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熟悉第三方平台支付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5970270</wp:posOffset>
                </wp:positionV>
                <wp:extent cx="4965065" cy="777875"/>
                <wp:effectExtent l="0" t="0" r="0" b="0"/>
                <wp:wrapNone/>
                <wp:docPr id="3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  <w:lang w:val="en-US" w:eastAsia="zh-CN"/>
                              </w:rPr>
                              <w:t>广东工业大学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>华立学院图书馆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华立学院图书馆御用网站，现已服役。从接手开始，经历了N次大小规模的修改、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成型然后再修改、成型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直至现`金`版本。小的单干，一人开发了整个站点，包括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后台搭建，服务器架设，还有兼职做了版面搭配设计，美工找了几个免费打手的帮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忙修正。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94.95pt;margin-top:470.1pt;height:61.25pt;width:390.95pt;z-index:251679744;mso-width-relative:page;mso-height-relative:page;" filled="f" stroked="f" coordsize="21600,21600" o:gfxdata="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FFRjNkAAAANAQAADwAAAAAAAAABACAAAAAiAAAAZHJzL2Rvd25y&#10;ZXYueG1sUEsBAhQAFAAAAAgAh07iQLNO+rv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  <w:lang w:val="en-US" w:eastAsia="zh-CN"/>
                        </w:rPr>
                        <w:t>广东工业大学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>华立学院图书馆</w:t>
                      </w:r>
                    </w:p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华立学院图书馆御用网站，现已服役。从接手开始，经历了N次大小规模的修改、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成型然后再修改、成型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直至现`金`版本。小的单干，一人开发了整个站点，包括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后台搭建，服务器架设，还有兼职做了版面搭配设计，美工找了几个免费打手的帮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忙修正。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2562225</wp:posOffset>
                </wp:positionV>
                <wp:extent cx="3750945" cy="744855"/>
                <wp:effectExtent l="0" t="0" r="0" b="0"/>
                <wp:wrapNone/>
                <wp:docPr id="40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094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0" w:leftChars="0"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负责开发公司自主品牌商城商品管理模块功能。负责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接口API架设以及商品分类、商品管理、商品属性、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商品详情、购物车等模块功能开发，整理API接口并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形成接口文档。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5pt;margin-top:201.75pt;height:58.65pt;width:295.35pt;z-index:251674624;mso-width-relative:page;mso-height-relative:page;" filled="f" stroked="f" coordsize="21600,21600" o:gfxdata="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Jj502wAAAAwBAAAPAAAAAAAAAAEAIAAAACIAAABkcnMvZG93bnJldi54bWxQ&#10;SwECFAAUAAAACACHTuJASPBzufQBAAC8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420" w:leftChars="0" w:firstLine="420" w:firstLineChars="0"/>
                      </w:pPr>
                      <w:r>
                        <w:rPr>
                          <w:rFonts w:hint="eastAsia"/>
                        </w:rPr>
                        <w:t>负责开发公司自主品牌商城商品管理模块功能。负责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接口API架设以及商品分类、商品管理、商品属性、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商品详情、购物车等模块功能开发，整理API接口并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形成接口文档。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2810510</wp:posOffset>
                </wp:positionV>
                <wp:extent cx="2221865" cy="330835"/>
                <wp:effectExtent l="0" t="0" r="0" b="0"/>
                <wp:wrapNone/>
                <wp:docPr id="7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42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php程序员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实习项目经理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5.8pt;margin-top:221.3pt;height:26.05pt;width:174.95pt;z-index:251671552;mso-width-relative:page;mso-height-relative:page;" filled="f" stroked="f" coordsize="21600,21600" o:gfxdata="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kees1wAAAAoBAAAPAAAAAAAAAAEAIAAAACIAAABkcnMvZG93bnJl&#10;di54bWxQSwECFAAUAAAACACHTuJAbdJ0o/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firstLine="442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php程序员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实习项目经理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781685</wp:posOffset>
                </wp:positionV>
                <wp:extent cx="4392295" cy="0"/>
                <wp:effectExtent l="14605" t="15875" r="12700" b="12700"/>
                <wp:wrapNone/>
                <wp:docPr id="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1pt;margin-top:61.55pt;height:0pt;width:345.85pt;z-index:251752448;mso-width-relative:page;mso-height-relative:page;" filled="f" stroked="t" coordsize="21600,21600" o:gfxdata="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zDbctkAAAAMAQAADwAA&#10;AAAAAAABACAAAAAiAAAAZHJzL2Rvd25yZXYueG1sUEsBAhQAFAAAAAgAh07iQMXpOO7cAQAAdgMA&#10;AA4AAAAAAAAAAQAgAAAAKAEAAGRycy9lMm9Eb2MueG1sUEsFBgAAAAAGAAYAWQEAAHYFAAAAAA==&#10;">
                <v:fill on="f" focussize="0,0"/>
                <v:stroke weight="1.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1981200</wp:posOffset>
                </wp:positionV>
                <wp:extent cx="4392295" cy="0"/>
                <wp:effectExtent l="14605" t="15875" r="12700" b="12700"/>
                <wp:wrapNone/>
                <wp:docPr id="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1pt;margin-top:156pt;height:0pt;width:345.85pt;z-index:251750400;mso-width-relative:page;mso-height-relative:page;" filled="f" stroked="t" coordsize="21600,21600" o:gfxdata="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qh83faAAAADAEAAA8A&#10;AAAAAAAAAQAgAAAAIgAAAGRycy9kb3ducmV2LnhtbFBLAQIUABQAAAAIAIdO4kBQwtGJ3AEAAHYD&#10;AAAOAAAAAAAAAAEAIAAAACkBAABkcnMvZTJvRG9jLnhtbFBLBQYAAAAABgAGAFkBAAB3BQAAAAA=&#10;">
                <v:fill on="f" focussize="0,0"/>
                <v:stroke weight="1.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4608195</wp:posOffset>
                </wp:positionV>
                <wp:extent cx="4392295" cy="0"/>
                <wp:effectExtent l="14605" t="15875" r="12700" b="12700"/>
                <wp:wrapNone/>
                <wp:docPr id="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1pt;margin-top:362.85pt;height:0pt;width:345.85pt;z-index:251748352;mso-width-relative:page;mso-height-relative:page;" filled="f" stroked="t" coordsize="21600,21600" o:gfxdata="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aqg49oAAAAMAQAADwAA&#10;AAAAAAABACAAAAAiAAAAZHJzL2Rvd25yZXYueG1sUEsBAhQAFAAAAAgAh07iQPoUGVHbAQAAdgMA&#10;AA4AAAAAAAAAAQAgAAAAKQEAAGRycy9lMm9Eb2MueG1sUEsFBgAAAAAGAAYAWQEAAHYFAAAAAA==&#10;">
                <v:fill on="f" focussize="0,0"/>
                <v:stroke weight="1.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8547100</wp:posOffset>
                </wp:positionV>
                <wp:extent cx="4392295" cy="0"/>
                <wp:effectExtent l="14605" t="15875" r="12700" b="12700"/>
                <wp:wrapNone/>
                <wp:docPr id="3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1pt;margin-top:673pt;height:0pt;width:345.85pt;z-index:251664384;mso-width-relative:page;mso-height-relative:page;" filled="f" stroked="t" coordsize="21600,21600" o:gfxdata="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aWauDZAAAADgEAAA8A&#10;AAAAAAAAAQAgAAAAIgAAAGRycy9kb3ducmV2LnhtbFBLAQIUABQAAAAIAIdO4kCFpbui3QEAAHcD&#10;AAAOAAAAAAAAAAEAIAAAACgBAABkcnMvZTJvRG9jLnhtbFBLBQYAAAAABgAGAFkBAAB3BQAAAAA=&#10;">
                <v:fill on="f" focussize="0,0"/>
                <v:stroke weight="1.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3829050</wp:posOffset>
                </wp:positionV>
                <wp:extent cx="2162175" cy="843280"/>
                <wp:effectExtent l="0" t="0" r="0" b="0"/>
                <wp:wrapNone/>
                <wp:docPr id="21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广东阳春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出生日期：199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群众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4pt;margin-top:301.5pt;height:66.4pt;width:170.25pt;z-index:251658240;mso-width-relative:page;mso-height-relative:page;" filled="f" stroked="f" coordsize="21600,21600" o:gfxdata="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BLjX2AAAAAoBAAAPAAAAAAAAAAEAIAAAACIAAABkcnMvZG93bnJl&#10;di54bWxQSwECFAAUAAAACACHTuJA9GxmNP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广东阳春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出生日期：199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0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群众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419735</wp:posOffset>
            </wp:positionV>
            <wp:extent cx="1644015" cy="1908175"/>
            <wp:effectExtent l="0" t="0" r="13335" b="15875"/>
            <wp:wrapNone/>
            <wp:docPr id="511" name="图片 511" descr="E:\临时文件\front.jpg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511" descr="E:\临时文件\front.jpgfro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2409825</wp:posOffset>
                </wp:positionV>
                <wp:extent cx="1177925" cy="527050"/>
                <wp:effectExtent l="0" t="0" r="3810" b="0"/>
                <wp:wrapNone/>
                <wp:docPr id="6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color w:val="262626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杨东升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0.2pt;margin-top:189.75pt;height:41.5pt;width:92.75pt;z-index:251670528;mso-width-relative:page;mso-height-relative:page;" filled="f" stroked="f" coordsize="21600,21600" o:gfxdata="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WmSoG2QAAAAsBAAAPAAAAAAAAAAEAIAAAACIAAABkcnMvZG93bnJl&#10;di54bWxQSwECFAAUAAAACACHTuJAo0HGQv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color w:val="262626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40"/>
                          <w:szCs w:val="40"/>
                          <w:lang w:val="en-US" w:eastAsia="zh-CN"/>
                        </w:rPr>
                        <w:t>杨东升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6294755</wp:posOffset>
                </wp:positionV>
                <wp:extent cx="2438400" cy="339090"/>
                <wp:effectExtent l="0" t="0" r="0" b="0"/>
                <wp:wrapNone/>
                <wp:docPr id="6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38400" cy="33909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561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flip:x;margin-left:0.75pt;margin-top:495.65pt;height:26.7pt;width:192pt;z-index:251740160;v-text-anchor:middle;mso-width-relative:page;mso-height-relative:page;" fillcolor="#84A6BE" filled="t" stroked="f" coordsize="21600,21600" o:gfxdata="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mNk+vYAAAACgEAAA8AAAAAAAAA&#10;AQAgAAAAIgAAAGRycy9kb3ducmV2LnhtbFBLAQIUABQAAAAIAIdO4kC/cyLLEQIAAPAD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561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4989830</wp:posOffset>
                </wp:positionV>
                <wp:extent cx="2438400" cy="339090"/>
                <wp:effectExtent l="0" t="0" r="0" b="0"/>
                <wp:wrapNone/>
                <wp:docPr id="6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38400" cy="33909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561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flip:x;margin-left:0.75pt;margin-top:392.9pt;height:26.7pt;width:192pt;z-index:251739136;v-text-anchor:middle;mso-width-relative:page;mso-height-relative:page;" fillcolor="#84A6BE" filled="t" stroked="f" coordsize="21600,21600" o:gfxdata="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YCzW1wAAAAkBAAAPAAAAAAAAAAEA&#10;IAAAACIAAABkcnMvZG93bnJldi54bWxQSwECFAAUAAAACACHTuJAyUQ6rRACAADwAw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561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3435985</wp:posOffset>
                </wp:positionV>
                <wp:extent cx="2438400" cy="338455"/>
                <wp:effectExtent l="0" t="0" r="0" b="0"/>
                <wp:wrapNone/>
                <wp:docPr id="6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38400" cy="33845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561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flip:x;margin-left:0.75pt;margin-top:270.55pt;height:26.65pt;width:192pt;z-index:251738112;v-text-anchor:middle;mso-width-relative:page;mso-height-relative:page;" fillcolor="#84A6BE" filled="t" stroked="f" coordsize="21600,21600" o:gfxdata="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q7NtNYAAAAJAQAADwAAAAAAAAABACAA&#10;AAAiAAAAZHJzL2Rvd25yZXYueG1sUEsBAhQAFAAAAAgAh07iQNC7EzwPAgAA8AMAAA4AAAAAAAAA&#10;AQAgAAAAJQEAAGRycy9lMm9Eb2MueG1sUEsFBgAAAAAGAAYAWQEAAK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561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584835</wp:posOffset>
                </wp:positionV>
                <wp:extent cx="1817370" cy="8166735"/>
                <wp:effectExtent l="1905" t="3810" r="0" b="1905"/>
                <wp:wrapNone/>
                <wp:docPr id="58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8166735"/>
                          <a:chOff x="4293" y="921"/>
                          <a:chExt cx="2862" cy="12861"/>
                        </a:xfrm>
                      </wpg:grpSpPr>
                      <wps:wsp>
                        <wps:cNvPr id="59" name="文本框 93"/>
                        <wps:cNvSpPr txBox="1">
                          <a:spLocks noChangeArrowheads="1"/>
                        </wps:cNvSpPr>
                        <wps:spPr bwMode="auto">
                          <a:xfrm>
                            <a:off x="4293" y="13158"/>
                            <a:ext cx="245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其他经历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4329" y="921"/>
                            <a:ext cx="225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文本框 76"/>
                        <wps:cNvSpPr txBox="1">
                          <a:spLocks noChangeArrowheads="1"/>
                        </wps:cNvSpPr>
                        <wps:spPr bwMode="auto">
                          <a:xfrm>
                            <a:off x="4295" y="2832"/>
                            <a:ext cx="28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2" name="文本框 91"/>
                        <wps:cNvSpPr txBox="1">
                          <a:spLocks noChangeArrowheads="1"/>
                        </wps:cNvSpPr>
                        <wps:spPr bwMode="auto">
                          <a:xfrm>
                            <a:off x="4305" y="6916"/>
                            <a:ext cx="2379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561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项目/作品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" o:spid="_x0000_s1026" o:spt="203" style="position:absolute;left:0pt;margin-left:214.65pt;margin-top:46.05pt;height:643.05pt;width:143.1pt;z-index:251734016;mso-width-relative:page;mso-height-relative:page;" coordorigin="4293,921" coordsize="2862,12861" o:gfxdata="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/&#10;DIZn2wAAAAsBAAAPAAAAAAAAAAEAIAAAACIAAABkcnMvZG93bnJldi54bWxQSwECFAAUAAAACACH&#10;TuJAG5+DbMwCAACBCwAADgAAAAAAAAABACAAAAAqAQAAZHJzL2Uyb0RvYy54bWxQSwUGAAAAAAYA&#10;BgBZAQAAaAYAAAAA&#10;">
                <o:lock v:ext="edit" aspectratio="f"/>
                <v:shape id="文本框 93" o:spid="_x0000_s1026" o:spt="202" type="#_x0000_t202" style="position:absolute;left:4293;top:13158;height:624;width:2456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其他经历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329;top:921;height:624;width:2255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文本框 76" o:spid="_x0000_s1026" o:spt="202" type="#_x0000_t202" style="position:absolute;left:4295;top:2832;height:624;width:2860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91" o:spid="_x0000_s1026" o:spt="202" type="#_x0000_t202" style="position:absolute;left:4305;top:6916;height:624;width:2379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adjustRightInd w:val="0"/>
                          <w:snapToGrid w:val="0"/>
                          <w:spacing w:before="0" w:beforeAutospacing="0" w:after="0" w:afterAutospacing="0"/>
                          <w:ind w:firstLine="561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项目/作品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3681095</wp:posOffset>
                </wp:positionV>
                <wp:extent cx="3699510" cy="527050"/>
                <wp:effectExtent l="0" t="0" r="0" b="0"/>
                <wp:wrapNone/>
                <wp:docPr id="41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951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left="420" w:leftChars="0" w:firstLine="403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负责企业网站整理编档，进行逻辑分析，项目立项，建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库建档并进行相关站点开发。后期负责与客户交流，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整理改善客户需求，并进行上线测试直至交付。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3.35pt;margin-top:289.85pt;height:41.5pt;width:291.3pt;z-index:251676672;mso-width-relative:page;mso-height-relative:page;" filled="f" stroked="f" coordsize="21600,21600" o:gfxdata="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YMEF2gAAAAwBAAAPAAAAAAAAAAEAIAAAACIAAABkcnMvZG93bnJldi54bWxQ&#10;SwECFAAUAAAACACHTuJAUQAVkv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left="420" w:leftChars="0" w:firstLine="403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负责企业网站整理编档，进行逻辑分析，项目立项，建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库建档并进行相关站点开发。后期负责与客户交流，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整理改善客户需求，并进行上线测试直至交付。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3404235</wp:posOffset>
                </wp:positionV>
                <wp:extent cx="5314950" cy="309245"/>
                <wp:effectExtent l="2540" t="3810" r="0" b="1270"/>
                <wp:wrapNone/>
                <wp:docPr id="39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2014.0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 华立学院信息中心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95pt;margin-top:268.05pt;height:24.35pt;width:418.5pt;z-index:251675648;mso-width-relative:page;mso-height-relative:page;" filled="f" stroked="f" coordsize="21600,21600" o:gfxdata="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s3kW2wAAAAwBAAAPAAAAAAAAAAEAIAAAACIAAABkcnMvZG93bnJldi54bWxQ&#10;SwECFAAUAAAACACHTuJAXHLZufQBAAC8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2014.0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 华立学院信息中心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2282190</wp:posOffset>
                </wp:positionV>
                <wp:extent cx="4831715" cy="309245"/>
                <wp:effectExtent l="635" t="0" r="0" b="0"/>
                <wp:wrapNone/>
                <wp:docPr id="3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2016.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08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广州连奖网络科技有限公司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5.8pt;margin-top:179.7pt;height:24.35pt;width:380.45pt;z-index:251673600;mso-width-relative:page;mso-height-relative:page;" filled="f" stroked="f" coordsize="21600,21600" o:gfxdata="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GS5cNsAAAAMAQAADwAAAAAAAAABACAAAAAiAAAAZHJzL2Rvd25yZXYueG1s&#10;UEsBAhQAFAAAAAgAh07iQFnLViz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2016.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08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广州连奖网络科技有限公司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8420100</wp:posOffset>
                </wp:positionV>
                <wp:extent cx="251460" cy="251460"/>
                <wp:effectExtent l="1270" t="0" r="4445" b="5715"/>
                <wp:wrapNone/>
                <wp:docPr id="3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2858683" y="8465486"/>
                          <a:chExt cx="251230" cy="251230"/>
                        </a:xfrm>
                      </wpg:grpSpPr>
                      <wps:wsp>
                        <wps:cNvPr id="36" name="椭圆 24"/>
                        <wps:cNvSpPr>
                          <a:spLocks noChangeArrowheads="1"/>
                        </wps:cNvSpPr>
                        <wps:spPr bwMode="auto">
                          <a:xfrm>
                            <a:off x="2858683" y="8465486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KSO_Shape"/>
                        <wps:cNvSpPr/>
                        <wps:spPr bwMode="auto">
                          <a:xfrm>
                            <a:off x="2908785" y="8527256"/>
                            <a:ext cx="152142" cy="137942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225.1pt;margin-top:663pt;height:19.8pt;width:19.8pt;z-index:251667456;mso-width-relative:page;mso-height-relative:page;" coordorigin="2858683,8465486" coordsize="251230,251230" o:gfxdata="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CsiV8vcAAAADQEAAA8AAAAAAAAAAQAg&#10;AAAAIgAAAGRycy9kb3ducmV2LnhtbFBLAQIUABQAAAAIAIdO4kCVdBhQtgQAALkPAAAOAAAAAAAA&#10;AAEAIAAAACsBAABkcnMvZTJvRG9jLnhtbFBLBQYAAAAABgAGAFkBAABTCAAAAAA=&#10;">
                <o:lock v:ext="edit" aspectratio="f"/>
                <v:shape id="椭圆 24" o:spid="_x0000_s1026" o:spt="3" type="#_x0000_t3" style="position:absolute;left:2858683;top:8465486;height:251230;width:251230;v-text-anchor:middle;" fillcolor="#84A6BE" filled="t" stroked="f" coordsize="21600,21600" o:gfxdata="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yJ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908785;top:8527256;height:137942;width:152142;" fillcolor="#FFFFFF" filled="t" stroked="f" coordsize="63,57" o:gfxdata="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ei3r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1008380</wp:posOffset>
                </wp:positionV>
                <wp:extent cx="4805045" cy="592455"/>
                <wp:effectExtent l="3175" t="0" r="1905" b="0"/>
                <wp:wrapNone/>
                <wp:docPr id="3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04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广东工业大学华立学院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大学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学士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6.75pt;margin-top:79.4pt;height:46.65pt;width:378.35pt;z-index:251672576;mso-width-relative:page;mso-height-relative:page;" filled="f" stroked="f" coordsize="21600,21600" o:gfxdata="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4Qshq2AAAAAwBAAAPAAAAAAAAAAEAIAAAACIAAABkcnMvZG93bnJl&#10;di54bWxQSwECFAAUAAAACACHTuJAZAHAo/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广东工业大学华立学院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大学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>学士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学位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4860925</wp:posOffset>
                </wp:positionV>
                <wp:extent cx="4898390" cy="1213485"/>
                <wp:effectExtent l="0" t="3175" r="0" b="2540"/>
                <wp:wrapNone/>
                <wp:docPr id="3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5E8BAA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乐车仔汽车购物商城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8BAA"/>
                                <w:kern w:val="24"/>
                                <w:sz w:val="20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ind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商城为汽车后市场产品销售网上商城，小人负责开发公司自主品牌商城商品管理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模块功能。负责接口API架设以及商品分类、商品管理、商品属性、商品详情、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购物车等模块功能开发，整理API接口并形成接口文档。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7.15pt;margin-top:382.75pt;height:95.55pt;width:385.7pt;z-index:251678720;mso-width-relative:page;mso-height-relative:page;" filled="f" stroked="f" coordsize="21600,21600" o:gfxdata="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NL4ZdoAAAAMAQAADwAAAAAAAAABACAAAAAiAAAAZHJzL2Rvd25y&#10;ZXYueG1sUEsBAhQAFAAAAAgAh07iQBzRLWT8AQAAyg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5E8BAA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乐车仔汽车购物商城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8BAA"/>
                          <w:kern w:val="24"/>
                          <w:sz w:val="20"/>
                        </w:rPr>
                        <w:t xml:space="preserve">                     </w:t>
                      </w:r>
                    </w:p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ind w:firstLine="420" w:firstLineChars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商城为汽车后市场产品销售网上商城，小人负责开发公司自主品牌商城商品管理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模块功能。负责接口API架设以及商品分类、商品管理、商品属性、商品详情、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购物车等模块功能开发，整理API接口并形成接口文档。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4457065</wp:posOffset>
                </wp:positionV>
                <wp:extent cx="251460" cy="250825"/>
                <wp:effectExtent l="1270" t="8890" r="4445" b="6985"/>
                <wp:wrapNone/>
                <wp:docPr id="18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0825"/>
                          <a:chOff x="2858683" y="4456622"/>
                          <a:chExt cx="251230" cy="251230"/>
                        </a:xfrm>
                      </wpg:grpSpPr>
                      <wps:wsp>
                        <wps:cNvPr id="19" name="椭圆 26"/>
                        <wps:cNvSpPr>
                          <a:spLocks noChangeArrowheads="1"/>
                        </wps:cNvSpPr>
                        <wps:spPr bwMode="auto">
                          <a:xfrm>
                            <a:off x="2858683" y="4456622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KSO_Shape"/>
                        <wps:cNvSpPr/>
                        <wps:spPr bwMode="auto">
                          <a:xfrm>
                            <a:off x="2908785" y="4508140"/>
                            <a:ext cx="151218" cy="148194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225.1pt;margin-top:350.95pt;height:19.75pt;width:19.8pt;z-index:251666432;mso-width-relative:page;mso-height-relative:page;" coordorigin="2858683,4456622" coordsize="251230,251230" o:gfxdata="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BtVgMLbAAAACwEAAA8A&#10;AAAAAAAAAQAgAAAAIgAAAGRycy9kb3ducmV2LnhtbFBLAQIUABQAAAAIAIdO4kDopQkS+wgAAPov&#10;AAAOAAAAAAAAAAEAIAAAACoBAABkcnMvZTJvRG9jLnhtbFBLBQYAAAAABgAGAFkBAACXDAAAAAA=&#10;">
                <o:lock v:ext="edit" aspectratio="f"/>
                <v:shape id="椭圆 26" o:spid="_x0000_s1026" o:spt="3" type="#_x0000_t3" style="position:absolute;left:2858683;top:4456622;height:251230;width:251230;v-text-anchor:middle;" fillcolor="#84A6BE" filled="t" stroked="f" coordsize="21600,21600" o:gfxdata="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Y7X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908785;top:4508140;height:148194;width:151218;" fillcolor="#FFFFFF" filled="t" stroked="f" coordsize="99,97" o:gfxdata="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i7A/22AAAA2wAAAA8A&#10;AAAAAAAAAQAgAAAAIgAAAGRycy9kb3ducmV2LnhtbFBLAQIUABQAAAAIAIdO4kAzLwWeOwAAADkA&#10;AAAQAAAAAAAAAAEAIAAAAAUBAABkcnMvc2hhcGV4bWwueG1sUEsFBgAAAAAGAAYAWwEAAK8DAAAA&#10;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1867535</wp:posOffset>
                </wp:positionV>
                <wp:extent cx="251460" cy="250825"/>
                <wp:effectExtent l="1270" t="635" r="4445" b="5715"/>
                <wp:wrapNone/>
                <wp:docPr id="1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0825"/>
                          <a:chOff x="2858683" y="1867195"/>
                          <a:chExt cx="251230" cy="251230"/>
                        </a:xfrm>
                      </wpg:grpSpPr>
                      <wps:wsp>
                        <wps:cNvPr id="16" name="椭圆 28"/>
                        <wps:cNvSpPr>
                          <a:spLocks noChangeArrowheads="1"/>
                        </wps:cNvSpPr>
                        <wps:spPr bwMode="auto">
                          <a:xfrm>
                            <a:off x="2858683" y="1867195"/>
                            <a:ext cx="251230" cy="251230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KSO_Shape"/>
                        <wps:cNvSpPr/>
                        <wps:spPr bwMode="auto">
                          <a:xfrm>
                            <a:off x="2905027" y="1912659"/>
                            <a:ext cx="154976" cy="1490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225.1pt;margin-top:147.05pt;height:19.75pt;width:19.8pt;z-index:251665408;mso-width-relative:page;mso-height-relative:page;" coordorigin="2858683,1867195" coordsize="251230,251230" o:gfxdata="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FMQtWvcAAAACwEAAA8AAAAAAAAAAQAg&#10;AAAAIgAAAGRycy9kb3ducmV2LnhtbFBLAQIUABQAAAAIAIdO4kAr6/8hDgoAANA9AAAOAAAAAAAA&#10;AAEAIAAAACsBAABkcnMvZTJvRG9jLnhtbFBLBQYAAAAABgAGAFkBAACrDQAAAAA=&#10;">
                <o:lock v:ext="edit" aspectratio="f"/>
                <v:shape id="椭圆 28" o:spid="_x0000_s1026" o:spt="3" type="#_x0000_t3" style="position:absolute;left:2858683;top:1867195;height:251230;width:251230;v-text-anchor:middle;" fillcolor="#84A6BE" filled="t" stroked="f" coordsize="21600,21600" o:gfxdata="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h3kI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905027;top:1912659;height:149035;width:154976;" fillcolor="#FFFFFF" filled="t" stroked="f" coordsize="104,100" o:gfxdata="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1Wce8AAAA&#10;2wAAAA8AAAAAAAAAAQAgAAAAIgAAAGRycy9kb3ducmV2LnhtbFBLAQIUABQAAAAIAIdO4kAzLwWe&#10;OwAAADkAAAAQAAAAAAAAAAEAIAAAAAsBAABkcnMvc2hhcGV4bWwueG1sUEsFBgAAAAAGAAYAWwEA&#10;ALU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654050</wp:posOffset>
                </wp:positionV>
                <wp:extent cx="251460" cy="250825"/>
                <wp:effectExtent l="1270" t="6350" r="4445" b="0"/>
                <wp:wrapNone/>
                <wp:docPr id="10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0825"/>
                          <a:chOff x="2858683" y="653822"/>
                          <a:chExt cx="308989" cy="308989"/>
                        </a:xfrm>
                      </wpg:grpSpPr>
                      <wps:wsp>
                        <wps:cNvPr id="11" name="椭圆 30"/>
                        <wps:cNvSpPr>
                          <a:spLocks noChangeArrowheads="1"/>
                        </wps:cNvSpPr>
                        <wps:spPr bwMode="auto">
                          <a:xfrm>
                            <a:off x="2858683" y="653822"/>
                            <a:ext cx="308989" cy="308989"/>
                          </a:xfrm>
                          <a:prstGeom prst="ellipse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KSO_Shape"/>
                        <wps:cNvSpPr/>
                        <wps:spPr bwMode="auto">
                          <a:xfrm>
                            <a:off x="2908401" y="720627"/>
                            <a:ext cx="214313" cy="161092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5.1pt;margin-top:51.5pt;height:19.75pt;width:19.8pt;z-index:251656192;mso-width-relative:page;mso-height-relative:page;" coordorigin="2858683,653822" coordsize="308989,308989" o:gfxdata="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">
                <o:lock v:ext="edit" aspectratio="f"/>
                <v:shape id="椭圆 30" o:spid="_x0000_s1026" o:spt="3" type="#_x0000_t3" style="position:absolute;left:2858683;top:653822;height:308989;width:308989;v-text-anchor:middle;" fillcolor="#84A6BE" filled="t" stroked="f" coordsize="21600,21600" o:gfxdata="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buF8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908401;top:720627;height:161092;width:214313;" fillcolor="#FFFFFF" filled="t" stroked="f" coordsize="108,81" o:gfxdata="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qRuS8AAAA&#10;2wAAAA8AAAAAAAAAAQAgAAAAIgAAAGRycy9kb3ducmV2LnhtbFBLAQIUABQAAAAIAIdO4kAzLwWe&#10;OwAAADkAAAAQAAAAAAAAAAEAIAAAAAsBAABkcnMvc2hhcGV4bWwueG1sUEsFBgAAAAAGAAYAWwEA&#10;ALUD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8400" cy="10692130"/>
                <wp:effectExtent l="0" t="0" r="0" b="444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841.9pt;width:192pt;z-index:251652096;v-text-anchor:middle;mso-width-relative:page;mso-height-relative:page;" fillcolor="#E2E2E2" filled="t" stroked="f" coordsize="21600,21600" o:gfxdata="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cQBOHSAAAABgEAAA8AAAAAAAAAAQAgAAAAIgAAAGRycy9kb3du&#10;cmV2LnhtbFBLAQIUABQAAAAIAIdO4kATSGQ8BQIAANwDAAAOAAAAAAAAAAEAIAAAACE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E5FE7"/>
    <w:rsid w:val="00035899"/>
    <w:rsid w:val="00052C96"/>
    <w:rsid w:val="00081C66"/>
    <w:rsid w:val="00155B8D"/>
    <w:rsid w:val="0016096B"/>
    <w:rsid w:val="001A517E"/>
    <w:rsid w:val="001B0EC5"/>
    <w:rsid w:val="00266660"/>
    <w:rsid w:val="002D24B4"/>
    <w:rsid w:val="002D410A"/>
    <w:rsid w:val="0039501B"/>
    <w:rsid w:val="004941E0"/>
    <w:rsid w:val="00514257"/>
    <w:rsid w:val="00582268"/>
    <w:rsid w:val="005964A2"/>
    <w:rsid w:val="006B7412"/>
    <w:rsid w:val="006E7268"/>
    <w:rsid w:val="00726D8D"/>
    <w:rsid w:val="007416B5"/>
    <w:rsid w:val="008B059C"/>
    <w:rsid w:val="008B2A07"/>
    <w:rsid w:val="00903146"/>
    <w:rsid w:val="00A14121"/>
    <w:rsid w:val="00A90571"/>
    <w:rsid w:val="00AE38F8"/>
    <w:rsid w:val="00B10F39"/>
    <w:rsid w:val="00BA7FA1"/>
    <w:rsid w:val="00BC426A"/>
    <w:rsid w:val="00BD107F"/>
    <w:rsid w:val="00C25FE7"/>
    <w:rsid w:val="00C95EDA"/>
    <w:rsid w:val="00CC16EB"/>
    <w:rsid w:val="00CE04DF"/>
    <w:rsid w:val="00D22168"/>
    <w:rsid w:val="00D93148"/>
    <w:rsid w:val="00DD0985"/>
    <w:rsid w:val="00DD4B0F"/>
    <w:rsid w:val="00E918FC"/>
    <w:rsid w:val="00EA0B88"/>
    <w:rsid w:val="00F44D8E"/>
    <w:rsid w:val="00F65A30"/>
    <w:rsid w:val="00FB12C0"/>
    <w:rsid w:val="016E2686"/>
    <w:rsid w:val="01EE3912"/>
    <w:rsid w:val="02382539"/>
    <w:rsid w:val="029E64D9"/>
    <w:rsid w:val="036910C7"/>
    <w:rsid w:val="039D08E1"/>
    <w:rsid w:val="073F60E9"/>
    <w:rsid w:val="086E5FE7"/>
    <w:rsid w:val="0A4A78A4"/>
    <w:rsid w:val="0C0A7221"/>
    <w:rsid w:val="0D0735EB"/>
    <w:rsid w:val="0F48366A"/>
    <w:rsid w:val="106072BC"/>
    <w:rsid w:val="11D16518"/>
    <w:rsid w:val="13CF632A"/>
    <w:rsid w:val="14DC4667"/>
    <w:rsid w:val="15097868"/>
    <w:rsid w:val="164638E2"/>
    <w:rsid w:val="16B55446"/>
    <w:rsid w:val="18BA2340"/>
    <w:rsid w:val="18EE4162"/>
    <w:rsid w:val="192E0FFD"/>
    <w:rsid w:val="19745D8A"/>
    <w:rsid w:val="1A8D25AD"/>
    <w:rsid w:val="1CA10BC5"/>
    <w:rsid w:val="1D89417A"/>
    <w:rsid w:val="1EA15DB1"/>
    <w:rsid w:val="1F653FF5"/>
    <w:rsid w:val="20AC6D13"/>
    <w:rsid w:val="211660F9"/>
    <w:rsid w:val="21361F5E"/>
    <w:rsid w:val="216249D0"/>
    <w:rsid w:val="21C32982"/>
    <w:rsid w:val="223A1B3A"/>
    <w:rsid w:val="22FA0D26"/>
    <w:rsid w:val="241121DC"/>
    <w:rsid w:val="246D7C47"/>
    <w:rsid w:val="24902888"/>
    <w:rsid w:val="24D64BEA"/>
    <w:rsid w:val="25062915"/>
    <w:rsid w:val="252F4502"/>
    <w:rsid w:val="28595B4C"/>
    <w:rsid w:val="298B36FA"/>
    <w:rsid w:val="2A5C13F7"/>
    <w:rsid w:val="2AF11AC3"/>
    <w:rsid w:val="2BE12BD2"/>
    <w:rsid w:val="2D7E008E"/>
    <w:rsid w:val="2DEC6453"/>
    <w:rsid w:val="2E2324E2"/>
    <w:rsid w:val="2E235776"/>
    <w:rsid w:val="2E3832BC"/>
    <w:rsid w:val="2EB40A00"/>
    <w:rsid w:val="2F97259A"/>
    <w:rsid w:val="3054035F"/>
    <w:rsid w:val="308406ED"/>
    <w:rsid w:val="312D30D1"/>
    <w:rsid w:val="31A636B0"/>
    <w:rsid w:val="31C154BE"/>
    <w:rsid w:val="3221220B"/>
    <w:rsid w:val="32E17663"/>
    <w:rsid w:val="3344139C"/>
    <w:rsid w:val="33661786"/>
    <w:rsid w:val="34D96E3D"/>
    <w:rsid w:val="34EC0884"/>
    <w:rsid w:val="34F874D9"/>
    <w:rsid w:val="356E3FFB"/>
    <w:rsid w:val="36450BC5"/>
    <w:rsid w:val="36EC217C"/>
    <w:rsid w:val="39004394"/>
    <w:rsid w:val="39253DFD"/>
    <w:rsid w:val="3A2C3CEF"/>
    <w:rsid w:val="3B741C72"/>
    <w:rsid w:val="3C095CD6"/>
    <w:rsid w:val="3EBA6866"/>
    <w:rsid w:val="3FBC6021"/>
    <w:rsid w:val="41416B36"/>
    <w:rsid w:val="44102911"/>
    <w:rsid w:val="442817A0"/>
    <w:rsid w:val="44B63876"/>
    <w:rsid w:val="4573106D"/>
    <w:rsid w:val="45A67B20"/>
    <w:rsid w:val="45CB0069"/>
    <w:rsid w:val="45E65888"/>
    <w:rsid w:val="45F45B14"/>
    <w:rsid w:val="47EF5CC7"/>
    <w:rsid w:val="48425ABB"/>
    <w:rsid w:val="489C5D38"/>
    <w:rsid w:val="49F17038"/>
    <w:rsid w:val="4AC31694"/>
    <w:rsid w:val="4C644C63"/>
    <w:rsid w:val="4CC246E5"/>
    <w:rsid w:val="4CF14011"/>
    <w:rsid w:val="50193CA3"/>
    <w:rsid w:val="510B5A25"/>
    <w:rsid w:val="52D66274"/>
    <w:rsid w:val="5336533F"/>
    <w:rsid w:val="5350660F"/>
    <w:rsid w:val="53CB04E9"/>
    <w:rsid w:val="56937A6E"/>
    <w:rsid w:val="56D60DBB"/>
    <w:rsid w:val="570214C6"/>
    <w:rsid w:val="588C0E87"/>
    <w:rsid w:val="597D54D7"/>
    <w:rsid w:val="5CC15660"/>
    <w:rsid w:val="5CFD4051"/>
    <w:rsid w:val="5D4A1AF0"/>
    <w:rsid w:val="5DD347F9"/>
    <w:rsid w:val="60581FEF"/>
    <w:rsid w:val="60CB5C95"/>
    <w:rsid w:val="643D0324"/>
    <w:rsid w:val="653C43C5"/>
    <w:rsid w:val="660F73CD"/>
    <w:rsid w:val="6921187E"/>
    <w:rsid w:val="6959695D"/>
    <w:rsid w:val="69F24271"/>
    <w:rsid w:val="6A56385B"/>
    <w:rsid w:val="6A961F18"/>
    <w:rsid w:val="6B171468"/>
    <w:rsid w:val="6BEE08C4"/>
    <w:rsid w:val="6C8621AF"/>
    <w:rsid w:val="6CF3747E"/>
    <w:rsid w:val="6F4C3ADA"/>
    <w:rsid w:val="6F610BF4"/>
    <w:rsid w:val="6FC82249"/>
    <w:rsid w:val="71733522"/>
    <w:rsid w:val="71F03D55"/>
    <w:rsid w:val="73177CE3"/>
    <w:rsid w:val="746A1FF3"/>
    <w:rsid w:val="765D241D"/>
    <w:rsid w:val="76E11DE3"/>
    <w:rsid w:val="77070CD0"/>
    <w:rsid w:val="77095CC4"/>
    <w:rsid w:val="777A7A6D"/>
    <w:rsid w:val="778346C3"/>
    <w:rsid w:val="794F6FCD"/>
    <w:rsid w:val="79B479AF"/>
    <w:rsid w:val="79E0034C"/>
    <w:rsid w:val="7CCB1A7B"/>
    <w:rsid w:val="7D7E3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ser\AppData\Roaming\kingsoft\office6\templates\download\&#40664;&#35748;\&#31616;&#21382;--&#19971;&#33426;&#26143;29&#12304;&#38597;&#33268;&#123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简历--七芒星29【雅致】.docx</Template>
  <Pages>1</Pages>
  <Words>0</Words>
  <Characters>0</Characters>
  <Lines>1</Lines>
  <Paragraphs>1</Paragraphs>
  <ScaleCrop>false</ScaleCrop>
  <LinksUpToDate>false</LinksUpToDate>
  <CharactersWithSpaces>29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2016-03-08T14:43:00Z</dcterms:created>
  <dc:creator>Auser</dc:creator>
  <cp:lastModifiedBy>Auser</cp:lastModifiedBy>
  <dcterms:modified xsi:type="dcterms:W3CDTF">2016-03-08T15:52:36Z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